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Return"/>
        <w:bidi w:val="0"/>
        <w:jc w:val="end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-1224915</wp:posOffset>
                </wp:positionH>
                <wp:positionV relativeFrom="paragraph">
                  <wp:posOffset>5080</wp:posOffset>
                </wp:positionV>
                <wp:extent cx="901065" cy="991870"/>
                <wp:effectExtent l="635" t="635" r="635" b="635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80" cy="99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42"/>
                                <w:szCs w:val="42"/>
                                <w:spacing w:val="120"/>
                                <w:rFonts w:cs="Noto Sans" w:ascii="Andale Mono" w:hAnsi="Andale Mono"/>
                                <w:color w:val="2A6099"/>
                                <w:lang w:val="en-US" w:eastAsia="en-US" w:bidi="en-US"/>
                              </w:rPr>
                              <w:t>TEE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42"/>
                                <w:szCs w:val="42"/>
                                <w:spacing w:val="120"/>
                                <w:rFonts w:cs="Noto Sans" w:ascii="Andale Mono" w:hAnsi="Andale Mono"/>
                                <w:color w:val="2A6099"/>
                                <w:lang w:val="en-US" w:eastAsia="en-US" w:bidi="en-US"/>
                              </w:rPr>
                              <w:t>MOO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42"/>
                                <w:szCs w:val="42"/>
                                <w:spacing w:val="120"/>
                                <w:rFonts w:cs="Noto Sans" w:ascii="Andale Mono" w:hAnsi="Andale Mono"/>
                                <w:color w:val="2A6099"/>
                                <w:lang w:val="en-US" w:eastAsia="en-US" w:bidi="en-US"/>
                              </w:rPr>
                              <w:t>RKA</w:t>
                            </w:r>
                          </w:p>
                        </w:txbxContent>
                      </wps:txbx>
                      <wps:bodyPr wrap="square"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fillcolor="white" stroked="t" o:allowincell="f" style="position:absolute;margin-left:-96.45pt;margin-top:0.4pt;width:70.9pt;height:78.05pt;mso-wrap-style:square;v-text-anchor:top" type="_x0000_t202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42"/>
                          <w:szCs w:val="42"/>
                          <w:spacing w:val="120"/>
                          <w:rFonts w:cs="Noto Sans" w:ascii="Andale Mono" w:hAnsi="Andale Mono"/>
                          <w:color w:val="2A6099"/>
                          <w:lang w:val="en-US" w:eastAsia="en-US" w:bidi="en-US"/>
                        </w:rPr>
                        <w:t>TEE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42"/>
                          <w:szCs w:val="42"/>
                          <w:spacing w:val="120"/>
                          <w:rFonts w:cs="Noto Sans" w:ascii="Andale Mono" w:hAnsi="Andale Mono"/>
                          <w:color w:val="2A6099"/>
                          <w:lang w:val="en-US" w:eastAsia="en-US" w:bidi="en-US"/>
                        </w:rPr>
                        <w:t>MOO</w:t>
                      </w:r>
                    </w:p>
                    <w:p>
                      <w:pPr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42"/>
                          <w:szCs w:val="42"/>
                          <w:spacing w:val="120"/>
                          <w:rFonts w:cs="Noto Sans" w:ascii="Andale Mono" w:hAnsi="Andale Mono"/>
                          <w:color w:val="2A6099"/>
                          <w:lang w:val="en-US" w:eastAsia="en-US" w:bidi="en-US"/>
                        </w:rPr>
                        <w:t>RKA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rPr/>
        <w:t>ВАШЕ НАИМЕНОВАНИЕ</w:t>
      </w:r>
      <w:r>
        <w:rPr/>
        <w:br/>
      </w:r>
      <w:r>
        <w:rPr/>
        <w:t>ОООООО ,,Тимурка Нетворк”</w:t>
      </w:r>
      <w:r>
        <w:rPr/>
        <w:br/>
        <w:t>457654, Челябинская область,</w:t>
        <w:br/>
        <w:t>Нагайбакский район, село Париж,</w:t>
        <w:br/>
        <w:t>Советская улица, 56</w:t>
      </w:r>
    </w:p>
    <w:p>
      <w:pPr>
        <w:pStyle w:val="BodyText"/>
        <w:bidi w:val="0"/>
        <w:jc w:val="end"/>
        <w:rPr/>
      </w:pPr>
      <w:r>
        <w:rPr/>
        <w:fldChar w:fldCharType="begin" w:fldLock="true"/>
      </w:r>
      <w:r>
        <w:rPr/>
        <w:instrText xml:space="preserve"> DATE \@"MMMM\ d', 'yyyy" </w:instrText>
      </w:r>
      <w:r>
        <w:rPr/>
        <w:fldChar w:fldCharType="separate"/>
      </w:r>
      <w:r>
        <w:rPr/>
        <w:t>June 17, 2024</w:t>
      </w:r>
      <w:r>
        <w:rPr/>
        <w:fldChar w:fldCharType="end"/>
      </w:r>
    </w:p>
    <w:p>
      <w:pPr>
        <w:pStyle w:val="BodyText"/>
        <w:bidi w:val="0"/>
        <w:jc w:val="end"/>
        <w:rPr/>
      </w:pPr>
      <w:r>
        <w:rPr/>
      </w:r>
    </w:p>
    <w:p>
      <w:pPr>
        <w:pStyle w:val="EnvelopeAddress"/>
        <w:bidi w:val="0"/>
        <w:jc w:val="start"/>
        <w:rPr/>
      </w:pPr>
      <w:r>
        <w:rPr/>
        <w:t>НАИМЕНОВАНИЕ ПОЛУЧАТЕЛЯ</w:t>
        <w:br/>
        <w:t>НАИМЕНОВАНИЕ ОРГАНИЗАЦИИ</w:t>
        <w:br/>
        <w:t>ИХНЯЯ ЮРИДИЧЕСКАЯ ДИЗЛОКАЦИЯ</w:t>
      </w:r>
    </w:p>
    <w:p>
      <w:pPr>
        <w:pStyle w:val="BodyText"/>
        <w:bidi w:val="0"/>
        <w:spacing w:before="0" w:after="283"/>
        <w:rPr/>
      </w:pPr>
      <w:r>
        <w:rPr/>
        <w:t>ТЕКСТ</w:t>
      </w:r>
    </w:p>
    <w:sectPr>
      <w:headerReference w:type="first" r:id="rId2"/>
      <w:footerReference w:type="default" r:id="rId3"/>
      <w:type w:val="nextPage"/>
      <w:pgSz w:w="11906" w:h="16838"/>
      <w:pgMar w:left="2551" w:right="1134" w:gutter="0" w:header="723" w:top="1134" w:footer="1134" w:bottom="1134"/>
      <w:pgNumType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-1420495</wp:posOffset>
              </wp:positionH>
              <wp:positionV relativeFrom="paragraph">
                <wp:posOffset>-254635</wp:posOffset>
              </wp:positionV>
              <wp:extent cx="1273810" cy="9899650"/>
              <wp:effectExtent l="0" t="0" r="0" b="0"/>
              <wp:wrapNone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3680" cy="9899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aecf00"/>
                          </a:gs>
                          <a:gs pos="100000">
                            <a:srgbClr val="ffffff"/>
                          </a:gs>
                        </a:gsLst>
                        <a:lin ang="36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" fillcolor="#aecf00" stroked="f" o:allowincell="f" style="position:absolute;margin-left:-111.85pt;margin-top:-20.05pt;width:100.25pt;height:779.45pt;mso-wrap-style:none;v-text-anchor:middle">
              <v:fill o:detectmouseclick="t" color2="white"/>
              <v:stroke color="#3465a4" joinstyle="round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Noto Sans Arabic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2"/>
      <w:lang w:val="en-US" w:eastAsia="zh-CN" w:bidi="hi-IN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BodyText">
    <w:name w:val="Body Text"/>
    <w:basedOn w:val="Normal"/>
    <w:pPr>
      <w:spacing w:lineRule="auto" w:line="288" w:before="0" w:after="283"/>
      <w:jc w:val="both"/>
    </w:pPr>
    <w:rPr/>
  </w:style>
  <w:style w:type="paragraph" w:styleId="EnvelopeReturn">
    <w:name w:val="Envelope Return"/>
    <w:basedOn w:val="Normal"/>
    <w:pPr>
      <w:spacing w:before="0" w:after="567"/>
      <w:jc w:val="end"/>
    </w:pPr>
    <w:rPr/>
  </w:style>
  <w:style w:type="paragraph" w:styleId="EnvelopeAddress">
    <w:name w:val="Envelope Address"/>
    <w:basedOn w:val="Normal"/>
    <w:pPr>
      <w:spacing w:before="0" w:after="1134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3944" w:leader="none"/>
        <w:tab w:val="right" w:pos="7889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serif</Template>
  <TotalTime>8</TotalTime>
  <Application>LibreOffice/24.2.3.2$Linux_X86_64 LibreOffice_project/420$Build-2</Application>
  <AppVersion>15.0000</AppVersion>
  <Pages>1</Pages>
  <Words>27</Words>
  <Characters>198</Characters>
  <CharactersWithSpaces>220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2024-06-17T06:58:18Z</dcterms:created>
  <dc:creator/>
  <dc:description>Modern business letter with serif font</dc:description>
  <dc:language>en-US</dc:language>
  <cp:lastModifiedBy/>
  <dcterms:modified xsi:type="dcterms:W3CDTF">2024-06-17T07:06:18Z</dcterms:modified>
  <cp:revision>3</cp:revision>
  <dc:subject/>
  <dc:title>Modern business letter serif</dc:title>
</cp:coreProperties>
</file>